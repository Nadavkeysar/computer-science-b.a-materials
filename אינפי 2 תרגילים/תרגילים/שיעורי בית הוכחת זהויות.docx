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C206" w14:textId="77777777" w:rsidR="004D4C02" w:rsidRPr="00955569" w:rsidRDefault="00955569" w:rsidP="002611BC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>
        <w:rPr>
          <w:rFonts w:hint="cs"/>
          <w:i/>
          <w:iCs/>
          <w:sz w:val="20"/>
          <w:szCs w:val="20"/>
          <w:rtl/>
        </w:rPr>
        <w:t>שיעורי בית</w:t>
      </w:r>
      <w:bookmarkStart w:id="0" w:name="_GoBack"/>
      <w:bookmarkEnd w:id="0"/>
    </w:p>
    <w:p w14:paraId="67464183" w14:textId="77777777" w:rsidR="00326490" w:rsidRPr="00326490" w:rsidRDefault="00955569" w:rsidP="002611BC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להוכיח זהויות</w:t>
      </w:r>
    </w:p>
    <w:p w14:paraId="3750F4A9" w14:textId="6C4813BF" w:rsidR="007035C1" w:rsidRPr="00884299" w:rsidRDefault="007035C1" w:rsidP="002611BC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</m:den>
        </m:f>
      </m:oMath>
    </w:p>
    <w:p w14:paraId="242A81DF" w14:textId="0DC508AE" w:rsidR="00884299" w:rsidRPr="007035C1" w:rsidRDefault="00884299" w:rsidP="002611BC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</m:den>
        </m:f>
      </m:oMath>
    </w:p>
    <w:p w14:paraId="0D4C222C" w14:textId="29DA508D" w:rsidR="00326490" w:rsidRPr="00955569" w:rsidRDefault="002611BC" w:rsidP="002611BC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rad>
          </m:den>
        </m:f>
      </m:oMath>
    </w:p>
    <w:sectPr w:rsidR="00326490" w:rsidRPr="00955569" w:rsidSect="004873D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4BE91" w14:textId="77777777" w:rsidR="00955569" w:rsidRDefault="00955569" w:rsidP="00326490">
      <w:pPr>
        <w:spacing w:after="0" w:line="240" w:lineRule="auto"/>
      </w:pPr>
      <w:r>
        <w:separator/>
      </w:r>
    </w:p>
  </w:endnote>
  <w:endnote w:type="continuationSeparator" w:id="0">
    <w:p w14:paraId="383E7A0A" w14:textId="77777777" w:rsidR="00955569" w:rsidRDefault="00955569" w:rsidP="0032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5E07A" w14:textId="77777777" w:rsidR="00955569" w:rsidRDefault="00955569" w:rsidP="00326490">
      <w:pPr>
        <w:spacing w:after="0" w:line="240" w:lineRule="auto"/>
      </w:pPr>
      <w:r>
        <w:separator/>
      </w:r>
    </w:p>
  </w:footnote>
  <w:footnote w:type="continuationSeparator" w:id="0">
    <w:p w14:paraId="25CA7610" w14:textId="77777777" w:rsidR="00955569" w:rsidRDefault="00955569" w:rsidP="0032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FBC1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66ACD"/>
    <w:multiLevelType w:val="hybridMultilevel"/>
    <w:tmpl w:val="447496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69"/>
    <w:rsid w:val="002611BC"/>
    <w:rsid w:val="00326490"/>
    <w:rsid w:val="004873D3"/>
    <w:rsid w:val="004D4C02"/>
    <w:rsid w:val="007035C1"/>
    <w:rsid w:val="00884299"/>
    <w:rsid w:val="00955569"/>
    <w:rsid w:val="00BB0DB5"/>
    <w:rsid w:val="00C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73C7"/>
  <w15:chartTrackingRefBased/>
  <w15:docId w15:val="{BE185685-564C-4DEE-898C-92E57F1F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9555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5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13;&#1504;&#1492;%20&#1488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54102-26D8-4E76-826F-3E3406FC3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C6F258-9CE7-449B-B3D0-269ACFE12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018115-7E7B-4BFE-92DD-1192AF20F2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4</cp:revision>
  <dcterms:created xsi:type="dcterms:W3CDTF">2020-09-09T05:25:00Z</dcterms:created>
  <dcterms:modified xsi:type="dcterms:W3CDTF">2020-09-09T05:30:00Z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